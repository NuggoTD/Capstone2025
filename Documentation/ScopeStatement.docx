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DF3C" w14:textId="77777777" w:rsidR="00DA0BC9" w:rsidRPr="00416570" w:rsidRDefault="00260832" w:rsidP="00416570">
      <w:pPr>
        <w:jc w:val="center"/>
        <w:outlineLvl w:val="0"/>
        <w:rPr>
          <w:b/>
          <w:sz w:val="40"/>
          <w:szCs w:val="40"/>
        </w:rPr>
      </w:pPr>
      <w:bookmarkStart w:id="0" w:name="_Toc67755726"/>
      <w:r w:rsidRPr="00416570">
        <w:rPr>
          <w:b/>
          <w:sz w:val="40"/>
          <w:szCs w:val="40"/>
        </w:rPr>
        <w:t>Scope Statement</w:t>
      </w:r>
    </w:p>
    <w:p w14:paraId="53D2BFD0" w14:textId="77777777" w:rsidR="00416570" w:rsidRDefault="00190A97" w:rsidP="00416570">
      <w:pPr>
        <w:spacing w:before="120" w:after="120"/>
        <w:jc w:val="center"/>
      </w:pPr>
      <w:r>
        <w:pict w14:anchorId="5BED96C3">
          <v:shape id="_x0000_i1027" type="#_x0000_t75" style="width:6in;height:7.2pt" o:hrpct="0" o:hralign="center" o:hr="t">
            <v:imagedata r:id="rId7" o:title="BD10290_"/>
          </v:shape>
        </w:pict>
      </w:r>
    </w:p>
    <w:p w14:paraId="57155F2F" w14:textId="63F1B935"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="006812DA">
        <w:rPr>
          <w:sz w:val="22"/>
          <w:szCs w:val="22"/>
        </w:rPr>
        <w:tab/>
        <w:t>Andrew Heidelberger Construction Website</w:t>
      </w:r>
    </w:p>
    <w:p w14:paraId="69F178FF" w14:textId="1B67C199" w:rsidR="00416570" w:rsidRPr="004617FC" w:rsidRDefault="00416570" w:rsidP="00416570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Project Manager</w:t>
      </w:r>
      <w:r w:rsidRPr="00217602">
        <w:rPr>
          <w:b/>
          <w:sz w:val="22"/>
          <w:szCs w:val="22"/>
        </w:rPr>
        <w:t>:</w:t>
      </w:r>
      <w:r w:rsidRPr="004617FC">
        <w:rPr>
          <w:sz w:val="22"/>
          <w:szCs w:val="22"/>
        </w:rPr>
        <w:tab/>
      </w:r>
      <w:r w:rsidR="006812DA">
        <w:rPr>
          <w:sz w:val="22"/>
          <w:szCs w:val="22"/>
        </w:rPr>
        <w:t>Michael Pham</w:t>
      </w:r>
    </w:p>
    <w:p w14:paraId="6FBBB031" w14:textId="6A2EA813" w:rsidR="00416570" w:rsidRDefault="00416570" w:rsidP="00E54053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Date</w:t>
      </w:r>
      <w:r w:rsidRPr="004617FC">
        <w:rPr>
          <w:b/>
          <w:sz w:val="22"/>
          <w:szCs w:val="22"/>
        </w:rPr>
        <w:t>:</w:t>
      </w:r>
      <w:r w:rsidRPr="004617FC">
        <w:rPr>
          <w:sz w:val="22"/>
          <w:szCs w:val="22"/>
        </w:rPr>
        <w:tab/>
      </w:r>
      <w:r w:rsidR="006812DA">
        <w:rPr>
          <w:sz w:val="22"/>
          <w:szCs w:val="22"/>
        </w:rPr>
        <w:t>1/30/25</w:t>
      </w:r>
      <w:r w:rsidR="00190A97">
        <w:pict w14:anchorId="44BD9FF7">
          <v:shape id="_x0000_i1028" type="#_x0000_t75" style="width:6in;height:7.2pt" o:hrpct="0" o:hralign="center" o:hr="t">
            <v:imagedata r:id="rId7" o:title="BD10290_"/>
          </v:shape>
        </w:pict>
      </w:r>
    </w:p>
    <w:p w14:paraId="0E6334AD" w14:textId="77777777"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Prepared By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147"/>
        <w:gridCol w:w="4493"/>
      </w:tblGrid>
      <w:tr w:rsidR="00986E43" w:rsidRPr="003E4190" w14:paraId="2E8F0133" w14:textId="77777777">
        <w:trPr>
          <w:cantSplit/>
        </w:trPr>
        <w:tc>
          <w:tcPr>
            <w:tcW w:w="41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EE8817B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8BBFABE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986E43" w:rsidRPr="00B94ED1" w14:paraId="30077B67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2DC184" w14:textId="379DE61C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Michael Pham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65C370" w14:textId="052F85C9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986E43" w:rsidRPr="00B94ED1" w14:paraId="6DFCE84E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15DE7C" w14:textId="76391C16" w:rsidR="00986E43" w:rsidRPr="00B94ED1" w:rsidRDefault="008213D5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Tyler Delger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04FA23" w14:textId="39B1F328" w:rsidR="00986E43" w:rsidRPr="00B94ED1" w:rsidRDefault="008213D5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Developer</w:t>
            </w:r>
          </w:p>
        </w:tc>
      </w:tr>
      <w:tr w:rsidR="00986E43" w:rsidRPr="00B94ED1" w14:paraId="2B755A4B" w14:textId="77777777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68DF24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4523A5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5015B18F" w14:textId="77777777" w:rsidR="00986E43" w:rsidRPr="00EB013C" w:rsidRDefault="00986E43" w:rsidP="00EB013C">
      <w:pPr>
        <w:tabs>
          <w:tab w:val="left" w:pos="6120"/>
        </w:tabs>
        <w:spacing w:before="240" w:after="120"/>
        <w:rPr>
          <w:rFonts w:cs="Arial"/>
          <w:b/>
          <w:sz w:val="22"/>
          <w:szCs w:val="22"/>
        </w:rPr>
      </w:pPr>
      <w:r w:rsidRPr="00EB013C">
        <w:rPr>
          <w:rFonts w:cs="Arial"/>
          <w:b/>
          <w:sz w:val="22"/>
          <w:szCs w:val="22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338"/>
        <w:gridCol w:w="1800"/>
        <w:gridCol w:w="4493"/>
      </w:tblGrid>
      <w:tr w:rsidR="00986E43" w:rsidRPr="003E4190" w14:paraId="65027F82" w14:textId="77777777">
        <w:trPr>
          <w:cantSplit/>
        </w:trPr>
        <w:tc>
          <w:tcPr>
            <w:tcW w:w="100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498B45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3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F70CB7A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E4190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3AF970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8009BD" w14:textId="77777777" w:rsidR="00986E43" w:rsidRPr="003E4190" w:rsidRDefault="00986E43" w:rsidP="00416570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E4190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86E43" w:rsidRPr="00B94ED1" w14:paraId="33ABE803" w14:textId="77777777">
        <w:trPr>
          <w:cantSplit/>
          <w:trHeight w:val="272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E294FD" w14:textId="42D838CD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7A83EE" w14:textId="40B54C82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1/30/25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240905" w14:textId="1064514D" w:rsidR="00986E43" w:rsidRPr="00B94ED1" w:rsidRDefault="006812DA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Michael Pham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7ACA33" w14:textId="77777777" w:rsidR="00986E43" w:rsidRPr="00B94ED1" w:rsidRDefault="00E37A30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B94ED1">
              <w:rPr>
                <w:rFonts w:cs="Arial"/>
                <w:sz w:val="20"/>
              </w:rPr>
              <w:t>Created document.</w:t>
            </w:r>
          </w:p>
        </w:tc>
      </w:tr>
      <w:tr w:rsidR="00986E43" w:rsidRPr="00B94ED1" w14:paraId="22E81C3A" w14:textId="77777777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F07AA1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9D4D86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B4021E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C21D3B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86E43" w:rsidRPr="00B94ED1" w14:paraId="328A8254" w14:textId="77777777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8FB4F6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1E1DAE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656DA9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2CB0E1" w14:textId="77777777" w:rsidR="00986E43" w:rsidRPr="00B94ED1" w:rsidRDefault="00986E43" w:rsidP="00416570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06B69B26" w14:textId="77777777" w:rsidR="003609D2" w:rsidRDefault="003609D2" w:rsidP="00416570"/>
    <w:p w14:paraId="266AB0FC" w14:textId="4A69F9C4" w:rsidR="00260832" w:rsidRPr="00E54053" w:rsidRDefault="003609D2" w:rsidP="00EB013C">
      <w:pPr>
        <w:spacing w:before="240"/>
        <w:rPr>
          <w:rStyle w:val="Heading3CharChar"/>
          <w:b w:val="0"/>
          <w:i/>
        </w:rPr>
      </w:pPr>
      <w:r>
        <w:br w:type="page"/>
      </w:r>
      <w:bookmarkEnd w:id="0"/>
      <w:r w:rsidR="00260832" w:rsidRPr="00EB013C">
        <w:rPr>
          <w:rStyle w:val="Heading3CharChar"/>
        </w:rPr>
        <w:lastRenderedPageBreak/>
        <w:t xml:space="preserve">Project </w:t>
      </w:r>
      <w:r w:rsidR="00234A88">
        <w:rPr>
          <w:rStyle w:val="Heading3CharChar"/>
        </w:rPr>
        <w:t>Problem Statement / Justification</w:t>
      </w:r>
      <w:r w:rsidR="009D7595">
        <w:rPr>
          <w:rStyle w:val="Heading3CharChar"/>
        </w:rPr>
        <w:t xml:space="preserve"> – </w:t>
      </w:r>
    </w:p>
    <w:p w14:paraId="66148584" w14:textId="77777777" w:rsidR="00E54053" w:rsidRPr="00E54053" w:rsidRDefault="00E54053" w:rsidP="00EB013C">
      <w:pPr>
        <w:spacing w:before="240"/>
        <w:rPr>
          <w:rStyle w:val="Heading3CharChar"/>
          <w:b w:val="0"/>
          <w:i/>
        </w:rPr>
      </w:pPr>
    </w:p>
    <w:p w14:paraId="3C530E37" w14:textId="281DCD3C" w:rsidR="00DE7EDD" w:rsidRDefault="006812DA" w:rsidP="00416570">
      <w:r>
        <w:t xml:space="preserve">The objective of the project is to build a website that will allow the owner, Andrew Heidelberger, to use it as a tool for marketing/reaching out to potential customers. </w:t>
      </w:r>
    </w:p>
    <w:p w14:paraId="59553815" w14:textId="77777777" w:rsidR="003609D2" w:rsidRDefault="003609D2" w:rsidP="00416570"/>
    <w:p w14:paraId="3555713F" w14:textId="3ECDEE6A" w:rsidR="004A1459" w:rsidRPr="00E54053" w:rsidRDefault="00234A88" w:rsidP="00EB013C">
      <w:pPr>
        <w:spacing w:before="240"/>
        <w:rPr>
          <w:rStyle w:val="Heading3CharChar"/>
          <w:b w:val="0"/>
          <w:i/>
          <w:color w:val="FF0000"/>
        </w:rPr>
      </w:pPr>
      <w:r>
        <w:rPr>
          <w:rStyle w:val="Heading3CharChar"/>
        </w:rPr>
        <w:t>Work Requirements</w:t>
      </w:r>
      <w:r w:rsidR="009D7595">
        <w:rPr>
          <w:rStyle w:val="Heading3CharChar"/>
        </w:rPr>
        <w:t xml:space="preserve"> – </w:t>
      </w:r>
    </w:p>
    <w:p w14:paraId="29E63BC7" w14:textId="77777777" w:rsidR="004A1459" w:rsidRDefault="004A1459" w:rsidP="00416570">
      <w:pPr>
        <w:jc w:val="right"/>
      </w:pPr>
    </w:p>
    <w:p w14:paraId="00901C7C" w14:textId="048C9839" w:rsidR="003609D2" w:rsidRDefault="004E7B61" w:rsidP="006812DA">
      <w:pPr>
        <w:pStyle w:val="ListParagraph"/>
        <w:numPr>
          <w:ilvl w:val="0"/>
          <w:numId w:val="19"/>
        </w:numPr>
      </w:pPr>
      <w:r>
        <w:t>Increase visibility and marketability of Andrew Heidelberger Construction</w:t>
      </w:r>
    </w:p>
    <w:p w14:paraId="5D08785C" w14:textId="55966340" w:rsidR="004E7B61" w:rsidRDefault="004E7B61" w:rsidP="006812DA">
      <w:pPr>
        <w:pStyle w:val="ListParagraph"/>
        <w:numPr>
          <w:ilvl w:val="0"/>
          <w:numId w:val="19"/>
        </w:numPr>
      </w:pPr>
      <w:r>
        <w:t>Land/acquire new clients</w:t>
      </w:r>
    </w:p>
    <w:p w14:paraId="26D96EA4" w14:textId="02959B37" w:rsidR="006812DA" w:rsidRDefault="004E7B61" w:rsidP="006812DA">
      <w:pPr>
        <w:pStyle w:val="ListParagraph"/>
        <w:numPr>
          <w:ilvl w:val="0"/>
          <w:numId w:val="19"/>
        </w:numPr>
      </w:pPr>
      <w:r>
        <w:t>Tools to capture leads</w:t>
      </w:r>
    </w:p>
    <w:p w14:paraId="1273A977" w14:textId="4665CCAE" w:rsidR="004E7B61" w:rsidRDefault="004E7B61" w:rsidP="006812DA">
      <w:pPr>
        <w:pStyle w:val="ListParagraph"/>
        <w:numPr>
          <w:ilvl w:val="0"/>
          <w:numId w:val="19"/>
        </w:numPr>
      </w:pPr>
      <w:r>
        <w:t>Portfolio of projects</w:t>
      </w:r>
    </w:p>
    <w:p w14:paraId="33A176B2" w14:textId="1A763C97" w:rsidR="003609D2" w:rsidRPr="00E54053" w:rsidRDefault="008D06DE" w:rsidP="00E54053">
      <w:pPr>
        <w:spacing w:before="240"/>
        <w:rPr>
          <w:i/>
          <w:color w:val="FF0000"/>
        </w:rPr>
      </w:pPr>
      <w:r w:rsidRPr="00EB013C">
        <w:rPr>
          <w:rStyle w:val="Heading3CharChar"/>
        </w:rPr>
        <w:t>Project</w:t>
      </w:r>
      <w:r w:rsidR="00234A88">
        <w:rPr>
          <w:rStyle w:val="Heading3CharChar"/>
        </w:rPr>
        <w:t xml:space="preserve"> Phases </w:t>
      </w:r>
      <w:r w:rsidR="00E54053">
        <w:rPr>
          <w:rStyle w:val="Heading3CharChar"/>
        </w:rPr>
        <w:t xml:space="preserve">/ Work Packages / Deliverables: </w:t>
      </w:r>
    </w:p>
    <w:p w14:paraId="1E94026B" w14:textId="12C05B02" w:rsidR="003609D2" w:rsidRDefault="003609D2" w:rsidP="00416570"/>
    <w:p w14:paraId="357B5165" w14:textId="01DD42A8" w:rsidR="00CA28EB" w:rsidRDefault="00E17431" w:rsidP="00CA28EB">
      <w:pPr>
        <w:pStyle w:val="ListParagraph"/>
        <w:numPr>
          <w:ilvl w:val="0"/>
          <w:numId w:val="20"/>
        </w:numPr>
      </w:pPr>
      <w:r>
        <w:t>Project Kickoff Meeting – Meeting with the client for introductions and discuss requirements of the project.</w:t>
      </w:r>
    </w:p>
    <w:p w14:paraId="1EEBCC21" w14:textId="7A641791" w:rsidR="00E17431" w:rsidRDefault="00E17431" w:rsidP="00CA28EB">
      <w:pPr>
        <w:pStyle w:val="ListParagraph"/>
        <w:numPr>
          <w:ilvl w:val="0"/>
          <w:numId w:val="20"/>
        </w:numPr>
      </w:pPr>
      <w:r>
        <w:t>Design Mockups and client approval – Will create barebones basic designs and templates to be given to the client for review and approval.</w:t>
      </w:r>
    </w:p>
    <w:p w14:paraId="446C50E6" w14:textId="00A14188" w:rsidR="00E17431" w:rsidRDefault="00E17431" w:rsidP="00CA28EB">
      <w:pPr>
        <w:pStyle w:val="ListParagraph"/>
        <w:numPr>
          <w:ilvl w:val="0"/>
          <w:numId w:val="20"/>
        </w:numPr>
      </w:pPr>
      <w:r>
        <w:t xml:space="preserve">Development – Start </w:t>
      </w:r>
      <w:proofErr w:type="spellStart"/>
      <w:r w:rsidR="00CF0653">
        <w:t>develop</w:t>
      </w:r>
      <w:r>
        <w:t>of</w:t>
      </w:r>
      <w:proofErr w:type="spellEnd"/>
      <w:r>
        <w:t xml:space="preserve"> approved design.</w:t>
      </w:r>
    </w:p>
    <w:p w14:paraId="1AD72B3D" w14:textId="2EAEB6CE" w:rsidR="00E17431" w:rsidRDefault="00E17431" w:rsidP="00CA28EB">
      <w:pPr>
        <w:pStyle w:val="ListParagraph"/>
        <w:numPr>
          <w:ilvl w:val="0"/>
          <w:numId w:val="20"/>
        </w:numPr>
      </w:pPr>
      <w:r>
        <w:t>Deployment – Deploy the website privately to further test and assess current development</w:t>
      </w:r>
    </w:p>
    <w:p w14:paraId="65117A73" w14:textId="48AB9725" w:rsidR="00E17431" w:rsidRDefault="00E17431" w:rsidP="00CA28EB">
      <w:pPr>
        <w:pStyle w:val="ListParagraph"/>
        <w:numPr>
          <w:ilvl w:val="0"/>
          <w:numId w:val="20"/>
        </w:numPr>
      </w:pPr>
      <w:r>
        <w:t xml:space="preserve">Testing and final revisions – Test links, forms, pages and browsers/devices work with </w:t>
      </w:r>
      <w:proofErr w:type="spellStart"/>
      <w:proofErr w:type="gramStart"/>
      <w:r>
        <w:t>he</w:t>
      </w:r>
      <w:proofErr w:type="spellEnd"/>
      <w:proofErr w:type="gramEnd"/>
      <w:r>
        <w:t xml:space="preserve"> website. Make revisions as needed.</w:t>
      </w:r>
    </w:p>
    <w:p w14:paraId="12D07222" w14:textId="130B88EC" w:rsidR="00E17431" w:rsidRDefault="00E17431" w:rsidP="00CA28EB">
      <w:pPr>
        <w:pStyle w:val="ListParagraph"/>
        <w:numPr>
          <w:ilvl w:val="0"/>
          <w:numId w:val="20"/>
        </w:numPr>
      </w:pPr>
      <w:r>
        <w:t>Launch and training – Publicly launch website, and train client on basic maintenance of website.</w:t>
      </w:r>
    </w:p>
    <w:p w14:paraId="2F2D8436" w14:textId="77777777" w:rsidR="003609D2" w:rsidRDefault="003609D2" w:rsidP="00416570"/>
    <w:p w14:paraId="0035CE15" w14:textId="77777777" w:rsidR="003609D2" w:rsidRDefault="003609D2" w:rsidP="00416570"/>
    <w:p w14:paraId="08EB6E03" w14:textId="5AFD7D3E" w:rsidR="003609D2" w:rsidRDefault="00B05FAC" w:rsidP="00C97A96">
      <w:pPr>
        <w:spacing w:before="240"/>
        <w:rPr>
          <w:rStyle w:val="Heading3CharChar"/>
          <w:b w:val="0"/>
          <w:i/>
          <w:color w:val="FF0000"/>
        </w:rPr>
      </w:pPr>
      <w:r w:rsidRPr="00EF7696">
        <w:rPr>
          <w:rStyle w:val="Heading3CharChar"/>
          <w:u w:val="single"/>
        </w:rPr>
        <w:t>Assumptions/Limitations</w:t>
      </w:r>
      <w:r w:rsidR="001410FA" w:rsidRPr="00EF7696">
        <w:rPr>
          <w:rStyle w:val="Heading3CharChar"/>
          <w:u w:val="single"/>
        </w:rPr>
        <w:t>/Constraints</w:t>
      </w:r>
      <w:r w:rsidR="00B224A8" w:rsidRPr="00EF7696">
        <w:rPr>
          <w:rStyle w:val="Heading3CharChar"/>
          <w:u w:val="single"/>
        </w:rPr>
        <w:t xml:space="preserve"> </w:t>
      </w:r>
      <w:r w:rsidR="00B224A8">
        <w:rPr>
          <w:rStyle w:val="Heading3CharChar"/>
        </w:rPr>
        <w:t xml:space="preserve">– </w:t>
      </w:r>
    </w:p>
    <w:p w14:paraId="2FCE4DC3" w14:textId="77777777" w:rsidR="00C97A96" w:rsidRPr="00C97A96" w:rsidRDefault="00C97A96" w:rsidP="00C97A96">
      <w:pPr>
        <w:spacing w:before="240"/>
        <w:rPr>
          <w:rFonts w:cs="Arial"/>
          <w:bCs/>
          <w:i/>
          <w:color w:val="FF0000"/>
          <w:sz w:val="22"/>
          <w:szCs w:val="26"/>
        </w:rPr>
      </w:pPr>
    </w:p>
    <w:p w14:paraId="04B7FAE4" w14:textId="183A0A55" w:rsidR="00CA28EB" w:rsidRDefault="00B011A4" w:rsidP="00B011A4">
      <w:pPr>
        <w:pStyle w:val="ListParagraph"/>
        <w:numPr>
          <w:ilvl w:val="0"/>
          <w:numId w:val="21"/>
        </w:numPr>
      </w:pPr>
      <w:r>
        <w:t>Client will provide branding materials</w:t>
      </w:r>
    </w:p>
    <w:p w14:paraId="2F6E1816" w14:textId="12E28CA3" w:rsidR="00B011A4" w:rsidRDefault="00B011A4" w:rsidP="00B011A4">
      <w:pPr>
        <w:pStyle w:val="ListParagraph"/>
        <w:numPr>
          <w:ilvl w:val="0"/>
          <w:numId w:val="21"/>
        </w:numPr>
      </w:pPr>
      <w:r>
        <w:t>Content, such as images video and testimonies, will be provided by client</w:t>
      </w:r>
    </w:p>
    <w:p w14:paraId="100AB55F" w14:textId="3738BF6F" w:rsidR="00B011A4" w:rsidRDefault="00B011A4" w:rsidP="00B011A4">
      <w:pPr>
        <w:pStyle w:val="ListParagraph"/>
        <w:numPr>
          <w:ilvl w:val="0"/>
          <w:numId w:val="21"/>
        </w:numPr>
      </w:pPr>
      <w:r>
        <w:t>The website will have a standard contact form but not include complex interaction features</w:t>
      </w:r>
    </w:p>
    <w:p w14:paraId="1723DB89" w14:textId="678172A9" w:rsidR="00B011A4" w:rsidRDefault="00B011A4" w:rsidP="00B011A4">
      <w:pPr>
        <w:pStyle w:val="ListParagraph"/>
        <w:numPr>
          <w:ilvl w:val="0"/>
          <w:numId w:val="21"/>
        </w:numPr>
      </w:pPr>
      <w:r>
        <w:t>The website will not have e-commerce functionality</w:t>
      </w:r>
    </w:p>
    <w:p w14:paraId="0A2EBF47" w14:textId="645C77C7" w:rsidR="00B011A4" w:rsidRDefault="00B011A4" w:rsidP="00B011A4">
      <w:pPr>
        <w:pStyle w:val="ListParagraph"/>
        <w:numPr>
          <w:ilvl w:val="0"/>
          <w:numId w:val="21"/>
        </w:numPr>
      </w:pPr>
      <w:r>
        <w:t>Ongoing maintenance and updates will not be included</w:t>
      </w:r>
    </w:p>
    <w:p w14:paraId="167AFEAA" w14:textId="6E18C066" w:rsidR="00B011A4" w:rsidRDefault="00B011A4" w:rsidP="00BF1A4D">
      <w:pPr>
        <w:pStyle w:val="ListParagraph"/>
        <w:numPr>
          <w:ilvl w:val="0"/>
          <w:numId w:val="21"/>
        </w:numPr>
      </w:pPr>
      <w:r>
        <w:t xml:space="preserve">Testing will be </w:t>
      </w:r>
      <w:proofErr w:type="gramStart"/>
      <w:r>
        <w:t>conducting</w:t>
      </w:r>
      <w:proofErr w:type="gramEnd"/>
      <w:r>
        <w:t xml:space="preserve"> on commonly used browsers and </w:t>
      </w:r>
      <w:proofErr w:type="gramStart"/>
      <w:r>
        <w:t>devices</w:t>
      </w:r>
      <w:proofErr w:type="gramEnd"/>
      <w:r>
        <w:t xml:space="preserve"> but full compatibility is not guaranteed</w:t>
      </w:r>
    </w:p>
    <w:p w14:paraId="10301FA4" w14:textId="34402833" w:rsidR="00E17431" w:rsidRDefault="00E17431" w:rsidP="00BF1A4D">
      <w:pPr>
        <w:pStyle w:val="ListParagraph"/>
        <w:numPr>
          <w:ilvl w:val="0"/>
          <w:numId w:val="21"/>
        </w:numPr>
      </w:pPr>
      <w:r>
        <w:t>Project must be completed by Monday, May 12</w:t>
      </w:r>
      <w:r w:rsidRPr="00E17431">
        <w:rPr>
          <w:vertAlign w:val="superscript"/>
        </w:rPr>
        <w:t>th</w:t>
      </w:r>
      <w:r>
        <w:t>.</w:t>
      </w:r>
    </w:p>
    <w:p w14:paraId="0C39982C" w14:textId="410D3379" w:rsidR="00E17431" w:rsidRDefault="00E17431" w:rsidP="00BF1A4D">
      <w:pPr>
        <w:pStyle w:val="ListParagraph"/>
        <w:numPr>
          <w:ilvl w:val="0"/>
          <w:numId w:val="21"/>
        </w:numPr>
      </w:pPr>
      <w:r>
        <w:t>Use of outside images must be compliant with copyright law.</w:t>
      </w:r>
    </w:p>
    <w:p w14:paraId="46772E85" w14:textId="0E48077A" w:rsidR="003609D2" w:rsidRDefault="003609D2" w:rsidP="00416570"/>
    <w:p w14:paraId="65407769" w14:textId="77777777" w:rsidR="003609D2" w:rsidRDefault="003609D2" w:rsidP="00416570"/>
    <w:p w14:paraId="7531E1D7" w14:textId="77777777" w:rsidR="003609D2" w:rsidRDefault="003609D2" w:rsidP="00416570"/>
    <w:p w14:paraId="15B1E820" w14:textId="77777777" w:rsidR="003609D2" w:rsidRDefault="003609D2" w:rsidP="00416570"/>
    <w:p w14:paraId="6522C035" w14:textId="77777777" w:rsidR="003609D2" w:rsidRDefault="003609D2" w:rsidP="00416570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522"/>
      </w:tblGrid>
      <w:tr w:rsidR="00275379" w14:paraId="1E689C75" w14:textId="77777777">
        <w:trPr>
          <w:trHeight w:val="604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348E05" w14:textId="77777777" w:rsidR="00234A88" w:rsidRDefault="00275379" w:rsidP="00275379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rPr>
                <w:b/>
              </w:rPr>
              <w:lastRenderedPageBreak/>
              <w:t>Overall Project Priority</w:t>
            </w:r>
            <w:r w:rsidRPr="00B05FAC">
              <w:rPr>
                <w:b/>
              </w:rPr>
              <w:t>:</w:t>
            </w:r>
            <w:bookmarkStart w:id="17" w:name="Check1"/>
          </w:p>
          <w:bookmarkEnd w:id="17"/>
          <w:p w14:paraId="58390459" w14:textId="77777777" w:rsidR="00275379" w:rsidRPr="00234A88" w:rsidRDefault="00234A88" w:rsidP="00275379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t xml:space="preserve">X </w:t>
            </w:r>
            <w:r w:rsidR="00D65754">
              <w:t>High</w:t>
            </w:r>
            <w:r w:rsidR="00275379">
              <w:t xml:space="preserve">    </w:t>
            </w:r>
            <w:bookmarkStart w:id="18" w:name="Check2"/>
            <w:r w:rsidR="00D657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 w:rsidR="00D65754">
              <w:fldChar w:fldCharType="separate"/>
            </w:r>
            <w:r w:rsidR="00D65754">
              <w:fldChar w:fldCharType="end"/>
            </w:r>
            <w:bookmarkEnd w:id="18"/>
            <w:r w:rsidR="00D65754">
              <w:t>Medium</w:t>
            </w:r>
            <w:r w:rsidR="00275379">
              <w:t xml:space="preserve">     </w:t>
            </w:r>
            <w:bookmarkStart w:id="19" w:name="Check3"/>
            <w:r w:rsidR="00D657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5754">
              <w:instrText xml:space="preserve"> FORMCHECKBOX </w:instrText>
            </w:r>
            <w:r w:rsidR="00D65754">
              <w:fldChar w:fldCharType="separate"/>
            </w:r>
            <w:r w:rsidR="00D65754">
              <w:fldChar w:fldCharType="end"/>
            </w:r>
            <w:bookmarkEnd w:id="19"/>
            <w:r w:rsidR="00D65754">
              <w:t>Low</w:t>
            </w:r>
            <w:r w:rsidR="00275379">
              <w:tab/>
            </w:r>
          </w:p>
        </w:tc>
      </w:tr>
      <w:tr w:rsidR="003609D2" w14:paraId="736920E5" w14:textId="77777777">
        <w:trPr>
          <w:trHeight w:val="845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46F671" w14:textId="77777777" w:rsidR="003609D2" w:rsidRPr="00570F04" w:rsidRDefault="003609D2" w:rsidP="00416570">
            <w:r>
              <w:rPr>
                <w:b/>
              </w:rPr>
              <w:t>Comments</w:t>
            </w:r>
            <w:r w:rsidRPr="00B05FAC">
              <w:rPr>
                <w:b/>
              </w:rPr>
              <w:t>:</w:t>
            </w:r>
            <w:r w:rsidR="00B05FAC" w:rsidRPr="00570F04">
              <w:tab/>
            </w:r>
          </w:p>
        </w:tc>
      </w:tr>
      <w:tr w:rsidR="003609D2" w:rsidRPr="00196193" w14:paraId="209C511A" w14:textId="77777777">
        <w:trPr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1FD4D9" w14:textId="77777777" w:rsidR="003609D2" w:rsidRPr="00570F04" w:rsidRDefault="00B05FAC" w:rsidP="00570F04">
            <w:pPr>
              <w:tabs>
                <w:tab w:val="left" w:pos="1692"/>
              </w:tabs>
              <w:spacing w:before="120" w:after="120"/>
              <w:rPr>
                <w:b/>
              </w:rPr>
            </w:pPr>
            <w:r w:rsidRPr="00B05FAC">
              <w:rPr>
                <w:b/>
              </w:rPr>
              <w:t xml:space="preserve">Approved </w:t>
            </w:r>
            <w:r w:rsidR="00391B53">
              <w:rPr>
                <w:b/>
              </w:rPr>
              <w:t>B</w:t>
            </w:r>
            <w:r w:rsidRPr="00B05FAC">
              <w:rPr>
                <w:b/>
              </w:rPr>
              <w:t>y</w:t>
            </w:r>
            <w:r w:rsidR="002B66EC">
              <w:rPr>
                <w:b/>
              </w:rPr>
              <w:t>:</w:t>
            </w:r>
            <w:r w:rsidR="00570F04">
              <w:rPr>
                <w:b/>
              </w:rPr>
              <w:t xml:space="preserve"> </w:t>
            </w:r>
            <w:r w:rsidR="00570F04" w:rsidRPr="00570F04">
              <w:tab/>
            </w:r>
            <w:r w:rsidR="00EB013C" w:rsidRPr="00570F04">
              <w:t>_____________________________</w:t>
            </w:r>
            <w:r w:rsidR="00EB013C" w:rsidRPr="00570F04">
              <w:rPr>
                <w:b/>
              </w:rPr>
              <w:tab/>
            </w:r>
          </w:p>
          <w:p w14:paraId="173552CA" w14:textId="793040D6" w:rsidR="003609D2" w:rsidRDefault="003609D2" w:rsidP="00570F04">
            <w:pPr>
              <w:tabs>
                <w:tab w:val="left" w:pos="1692"/>
              </w:tabs>
              <w:spacing w:before="120" w:after="120"/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 xml:space="preserve">Manager </w:t>
            </w:r>
            <w:r w:rsidR="00EB013C">
              <w:rPr>
                <w:b/>
              </w:rPr>
              <w:t>:</w:t>
            </w:r>
            <w:proofErr w:type="gramEnd"/>
            <w:r w:rsidR="00570F04" w:rsidRPr="00570F04">
              <w:tab/>
            </w:r>
            <w:r w:rsidR="00EB013C" w:rsidRPr="00570F04">
              <w:t>_</w:t>
            </w:r>
            <w:r w:rsidR="00CA28EB">
              <w:t xml:space="preserve">Michael </w:t>
            </w:r>
            <w:proofErr w:type="gramStart"/>
            <w:r w:rsidR="00CA28EB">
              <w:t>Pham</w:t>
            </w:r>
            <w:r w:rsidR="00EB013C" w:rsidRPr="00570F04">
              <w:t>__</w:t>
            </w:r>
            <w:proofErr w:type="gramEnd"/>
            <w:r w:rsidR="00EB013C" w:rsidRPr="00570F04">
              <w:t>____________________</w:t>
            </w:r>
            <w:r w:rsidR="00B05FAC" w:rsidRPr="00570F04">
              <w:rPr>
                <w:b/>
              </w:rPr>
              <w:tab/>
            </w:r>
            <w:proofErr w:type="gramStart"/>
            <w:r w:rsidR="002B66EC">
              <w:rPr>
                <w:b/>
              </w:rPr>
              <w:t>Date</w:t>
            </w:r>
            <w:r w:rsidR="00570F04">
              <w:rPr>
                <w:b/>
              </w:rPr>
              <w:t xml:space="preserve">: </w:t>
            </w:r>
            <w:r w:rsidR="00EB013C" w:rsidRPr="00570F04">
              <w:t>_</w:t>
            </w:r>
            <w:proofErr w:type="gramEnd"/>
            <w:r w:rsidR="00EB013C" w:rsidRPr="00570F04">
              <w:t>_</w:t>
            </w:r>
            <w:r w:rsidR="00CA28EB">
              <w:t>01</w:t>
            </w:r>
            <w:r w:rsidRPr="00570F04">
              <w:rPr>
                <w:b/>
              </w:rPr>
              <w:t>/</w:t>
            </w:r>
            <w:r w:rsidR="00EB013C" w:rsidRPr="00570F04">
              <w:t>__</w:t>
            </w:r>
            <w:proofErr w:type="gramStart"/>
            <w:r w:rsidR="00CA28EB">
              <w:t>30</w:t>
            </w:r>
            <w:r w:rsidRPr="00570F04">
              <w:rPr>
                <w:b/>
              </w:rPr>
              <w:t>/</w:t>
            </w:r>
            <w:r w:rsidR="00EB013C" w:rsidRPr="00570F04">
              <w:t>_</w:t>
            </w:r>
            <w:proofErr w:type="gramEnd"/>
            <w:r w:rsidR="00EB013C" w:rsidRPr="00570F04">
              <w:t>__</w:t>
            </w:r>
            <w:r w:rsidR="00275379" w:rsidRPr="00570F04">
              <w:t>_</w:t>
            </w:r>
            <w:r w:rsidR="00CA28EB">
              <w:t>25</w:t>
            </w:r>
          </w:p>
          <w:p w14:paraId="73B5CD92" w14:textId="77777777" w:rsidR="00A82B61" w:rsidRPr="00570F04" w:rsidRDefault="00A82B61" w:rsidP="00570F04">
            <w:pPr>
              <w:tabs>
                <w:tab w:val="left" w:pos="1692"/>
              </w:tabs>
              <w:spacing w:before="120" w:after="120"/>
            </w:pPr>
            <w:proofErr w:type="gramStart"/>
            <w:r>
              <w:t>Customer :</w:t>
            </w:r>
            <w:proofErr w:type="gramEnd"/>
            <w:r>
              <w:t xml:space="preserve">  __________________________________</w:t>
            </w:r>
            <w:r>
              <w:rPr>
                <w:b/>
              </w:rPr>
              <w:t xml:space="preserve">   Date: </w:t>
            </w:r>
            <w:r w:rsidRPr="00570F04">
              <w:t>____</w:t>
            </w:r>
            <w:r w:rsidRPr="00570F04">
              <w:rPr>
                <w:b/>
              </w:rPr>
              <w:t>/</w:t>
            </w:r>
            <w:r w:rsidRPr="00570F04">
              <w:t>____</w:t>
            </w:r>
            <w:r w:rsidRPr="00570F04">
              <w:rPr>
                <w:b/>
              </w:rPr>
              <w:t>/</w:t>
            </w:r>
            <w:r w:rsidRPr="00570F04">
              <w:t>______</w:t>
            </w:r>
          </w:p>
        </w:tc>
      </w:tr>
    </w:tbl>
    <w:p w14:paraId="27E01E0D" w14:textId="77777777" w:rsidR="003609D2" w:rsidRPr="003609D2" w:rsidRDefault="003609D2" w:rsidP="00416570"/>
    <w:sectPr w:rsidR="003609D2" w:rsidRPr="003609D2" w:rsidSect="00DA33D3"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9012" w14:textId="77777777" w:rsidR="00144426" w:rsidRDefault="00144426">
      <w:r>
        <w:separator/>
      </w:r>
    </w:p>
  </w:endnote>
  <w:endnote w:type="continuationSeparator" w:id="0">
    <w:p w14:paraId="765F747D" w14:textId="77777777" w:rsidR="00144426" w:rsidRDefault="0014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7A860" w14:textId="4F857B23" w:rsidR="00B94ED1" w:rsidRPr="00EB013C" w:rsidRDefault="00B94ED1" w:rsidP="00256096">
    <w:pPr>
      <w:pStyle w:val="Footer"/>
      <w:pBdr>
        <w:top w:val="single" w:sz="8" w:space="0" w:color="auto"/>
      </w:pBdr>
      <w:rPr>
        <w:sz w:val="18"/>
        <w:szCs w:val="18"/>
      </w:rPr>
    </w:pPr>
    <w:r w:rsidRPr="00EB013C">
      <w:rPr>
        <w:sz w:val="18"/>
        <w:szCs w:val="18"/>
      </w:rPr>
      <w:t>Confidential</w:t>
    </w:r>
    <w:r w:rsidRPr="00EB013C">
      <w:rPr>
        <w:sz w:val="18"/>
        <w:szCs w:val="18"/>
      </w:rPr>
      <w:tab/>
      <w:t xml:space="preserve">Page </w:t>
    </w:r>
    <w:r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PAGE </w:instrText>
    </w:r>
    <w:r w:rsidRPr="00EB013C">
      <w:rPr>
        <w:sz w:val="18"/>
        <w:szCs w:val="18"/>
      </w:rPr>
      <w:fldChar w:fldCharType="separate"/>
    </w:r>
    <w:r w:rsidR="00E54053">
      <w:rPr>
        <w:noProof/>
        <w:sz w:val="18"/>
        <w:szCs w:val="18"/>
      </w:rPr>
      <w:t>2</w:t>
    </w:r>
    <w:r w:rsidRPr="00EB013C">
      <w:rPr>
        <w:sz w:val="18"/>
        <w:szCs w:val="18"/>
      </w:rPr>
      <w:fldChar w:fldCharType="end"/>
    </w:r>
    <w:r w:rsidRPr="00EB013C">
      <w:rPr>
        <w:sz w:val="18"/>
        <w:szCs w:val="18"/>
      </w:rPr>
      <w:tab/>
    </w:r>
    <w:r w:rsidRPr="00EB013C">
      <w:rPr>
        <w:sz w:val="18"/>
        <w:szCs w:val="18"/>
      </w:rPr>
      <w:fldChar w:fldCharType="begin"/>
    </w:r>
    <w:r w:rsidRPr="00EB013C">
      <w:rPr>
        <w:sz w:val="18"/>
        <w:szCs w:val="18"/>
      </w:rPr>
      <w:instrText xml:space="preserve"> DATE \@ "M/d/yyyy" </w:instrText>
    </w:r>
    <w:r w:rsidRPr="00EB013C">
      <w:rPr>
        <w:sz w:val="18"/>
        <w:szCs w:val="18"/>
      </w:rPr>
      <w:fldChar w:fldCharType="separate"/>
    </w:r>
    <w:r w:rsidR="00190A97">
      <w:rPr>
        <w:noProof/>
        <w:sz w:val="18"/>
        <w:szCs w:val="18"/>
      </w:rPr>
      <w:t>5/1/2025</w:t>
    </w:r>
    <w:r w:rsidRPr="00EB013C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88D83" w14:textId="77777777" w:rsidR="00B94ED1" w:rsidRPr="00416570" w:rsidRDefault="00B94ED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Confidential</w:t>
    </w:r>
  </w:p>
  <w:p w14:paraId="1109BFC0" w14:textId="77777777" w:rsidR="00B94ED1" w:rsidRDefault="00B94ED1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fldChar w:fldCharType="begin"/>
    </w:r>
    <w:r w:rsidRPr="00416570">
      <w:rPr>
        <w:sz w:val="18"/>
        <w:szCs w:val="18"/>
      </w:rPr>
      <w:instrText xml:space="preserve"> FILENAME </w:instrText>
    </w:r>
    <w:r w:rsidRPr="00416570">
      <w:rPr>
        <w:sz w:val="18"/>
        <w:szCs w:val="18"/>
      </w:rPr>
      <w:fldChar w:fldCharType="separate"/>
    </w:r>
    <w:r w:rsidR="00FD430D">
      <w:rPr>
        <w:noProof/>
        <w:sz w:val="18"/>
        <w:szCs w:val="18"/>
      </w:rPr>
      <w:t>Scope Statement</w:t>
    </w:r>
    <w:r w:rsidRPr="00416570">
      <w:rPr>
        <w:sz w:val="18"/>
        <w:szCs w:val="18"/>
      </w:rPr>
      <w:fldChar w:fldCharType="end"/>
    </w:r>
  </w:p>
  <w:p w14:paraId="3E0DD51C" w14:textId="77777777" w:rsidR="00B94ED1" w:rsidRPr="00416570" w:rsidRDefault="00B94ED1" w:rsidP="00D0286D">
    <w:pPr>
      <w:pStyle w:val="Footer"/>
      <w:rPr>
        <w:sz w:val="18"/>
        <w:szCs w:val="18"/>
      </w:rPr>
    </w:pPr>
    <w:r w:rsidRPr="00416570">
      <w:rPr>
        <w:sz w:val="18"/>
        <w:szCs w:val="18"/>
      </w:rPr>
      <w:t xml:space="preserve">Last printed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PRINTDATE \@ "M/d/yyyy h:mm:ss am/pm" </w:instrText>
    </w:r>
    <w:r>
      <w:rPr>
        <w:sz w:val="18"/>
        <w:szCs w:val="18"/>
      </w:rPr>
      <w:fldChar w:fldCharType="separate"/>
    </w:r>
    <w:r w:rsidR="00FD430D">
      <w:rPr>
        <w:noProof/>
        <w:sz w:val="18"/>
        <w:szCs w:val="18"/>
      </w:rPr>
      <w:t>6/6/2012 6:47:00 PM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BD51A" w14:textId="77777777" w:rsidR="00144426" w:rsidRDefault="00144426">
      <w:r>
        <w:separator/>
      </w:r>
    </w:p>
  </w:footnote>
  <w:footnote w:type="continuationSeparator" w:id="0">
    <w:p w14:paraId="6DC459DB" w14:textId="77777777" w:rsidR="00144426" w:rsidRDefault="00144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1E2E4" w14:textId="77777777" w:rsidR="00B94ED1" w:rsidRPr="00EB013C" w:rsidRDefault="00B94ED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EB013C">
      <w:rPr>
        <w:sz w:val="18"/>
        <w:szCs w:val="18"/>
      </w:rPr>
      <w:t>Project Scope Statement</w:t>
    </w:r>
  </w:p>
  <w:p w14:paraId="57DA0318" w14:textId="77777777" w:rsidR="00B94ED1" w:rsidRPr="00D0286D" w:rsidRDefault="00B94ED1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2C317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18272763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1C8A09CC" wp14:editId="76A69CA4">
            <wp:extent cx="114300" cy="114300"/>
            <wp:effectExtent l="0" t="0" r="0" b="0"/>
            <wp:docPr id="1318272763" name="Picture 131827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05D3587" id="Picture 864984690" o:spid="_x0000_i1025" type="#_x0000_t75" style="width:67.5pt;height:34.5pt;visibility:visible;mso-wrap-style:square">
            <v:imagedata r:id="rId3" o:title=""/>
          </v:shape>
        </w:pict>
      </mc:Choice>
      <mc:Fallback>
        <w:drawing>
          <wp:inline distT="0" distB="0" distL="0" distR="0" wp14:anchorId="70D42EFE" wp14:editId="171BCA60">
            <wp:extent cx="857250" cy="438150"/>
            <wp:effectExtent l="0" t="0" r="0" b="0"/>
            <wp:docPr id="864984690" name="Picture 86498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56329"/>
    <w:multiLevelType w:val="hybridMultilevel"/>
    <w:tmpl w:val="D3D077C4"/>
    <w:lvl w:ilvl="0" w:tplc="23525A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A4E26"/>
    <w:multiLevelType w:val="hybridMultilevel"/>
    <w:tmpl w:val="CA187058"/>
    <w:lvl w:ilvl="0" w:tplc="23525A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42205"/>
    <w:multiLevelType w:val="hybridMultilevel"/>
    <w:tmpl w:val="1BA6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6272D"/>
    <w:multiLevelType w:val="hybridMultilevel"/>
    <w:tmpl w:val="6002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3913711">
    <w:abstractNumId w:val="17"/>
  </w:num>
  <w:num w:numId="2" w16cid:durableId="629285778">
    <w:abstractNumId w:val="7"/>
  </w:num>
  <w:num w:numId="3" w16cid:durableId="1950623472">
    <w:abstractNumId w:val="15"/>
  </w:num>
  <w:num w:numId="4" w16cid:durableId="1898668451">
    <w:abstractNumId w:val="9"/>
  </w:num>
  <w:num w:numId="5" w16cid:durableId="1808888548">
    <w:abstractNumId w:val="3"/>
  </w:num>
  <w:num w:numId="6" w16cid:durableId="1059864692">
    <w:abstractNumId w:val="14"/>
  </w:num>
  <w:num w:numId="7" w16cid:durableId="1643001136">
    <w:abstractNumId w:val="16"/>
  </w:num>
  <w:num w:numId="8" w16cid:durableId="1645312635">
    <w:abstractNumId w:val="13"/>
  </w:num>
  <w:num w:numId="9" w16cid:durableId="1140537966">
    <w:abstractNumId w:val="6"/>
  </w:num>
  <w:num w:numId="10" w16cid:durableId="186984926">
    <w:abstractNumId w:val="2"/>
  </w:num>
  <w:num w:numId="11" w16cid:durableId="846141922">
    <w:abstractNumId w:val="19"/>
  </w:num>
  <w:num w:numId="12" w16cid:durableId="528299655">
    <w:abstractNumId w:val="12"/>
  </w:num>
  <w:num w:numId="13" w16cid:durableId="752704816">
    <w:abstractNumId w:val="11"/>
  </w:num>
  <w:num w:numId="14" w16cid:durableId="1168904564">
    <w:abstractNumId w:val="1"/>
  </w:num>
  <w:num w:numId="15" w16cid:durableId="2118088974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 w16cid:durableId="1547834945">
    <w:abstractNumId w:val="20"/>
  </w:num>
  <w:num w:numId="17" w16cid:durableId="2030713697">
    <w:abstractNumId w:val="18"/>
  </w:num>
  <w:num w:numId="18" w16cid:durableId="1391926923">
    <w:abstractNumId w:val="10"/>
  </w:num>
  <w:num w:numId="19" w16cid:durableId="449907619">
    <w:abstractNumId w:val="5"/>
  </w:num>
  <w:num w:numId="20" w16cid:durableId="2019430120">
    <w:abstractNumId w:val="8"/>
  </w:num>
  <w:num w:numId="21" w16cid:durableId="5420498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3D"/>
    <w:rsid w:val="00001CFC"/>
    <w:rsid w:val="000079D3"/>
    <w:rsid w:val="000256E5"/>
    <w:rsid w:val="00030F87"/>
    <w:rsid w:val="0003155D"/>
    <w:rsid w:val="00033DBD"/>
    <w:rsid w:val="0003452D"/>
    <w:rsid w:val="0004097E"/>
    <w:rsid w:val="0005440A"/>
    <w:rsid w:val="00067585"/>
    <w:rsid w:val="000722CE"/>
    <w:rsid w:val="000747F6"/>
    <w:rsid w:val="00080913"/>
    <w:rsid w:val="0009151E"/>
    <w:rsid w:val="00093E8C"/>
    <w:rsid w:val="000B1121"/>
    <w:rsid w:val="000B2A3C"/>
    <w:rsid w:val="000C30CC"/>
    <w:rsid w:val="000C7C29"/>
    <w:rsid w:val="000D40A2"/>
    <w:rsid w:val="000E2EEF"/>
    <w:rsid w:val="000F196F"/>
    <w:rsid w:val="00112379"/>
    <w:rsid w:val="00116F0A"/>
    <w:rsid w:val="001252A7"/>
    <w:rsid w:val="00132DBA"/>
    <w:rsid w:val="001350B3"/>
    <w:rsid w:val="0013642E"/>
    <w:rsid w:val="00137857"/>
    <w:rsid w:val="00137D3D"/>
    <w:rsid w:val="001410FA"/>
    <w:rsid w:val="00144426"/>
    <w:rsid w:val="001569E8"/>
    <w:rsid w:val="001775D1"/>
    <w:rsid w:val="00180D33"/>
    <w:rsid w:val="00190A97"/>
    <w:rsid w:val="00192910"/>
    <w:rsid w:val="00196193"/>
    <w:rsid w:val="001C129C"/>
    <w:rsid w:val="001C267F"/>
    <w:rsid w:val="001C4105"/>
    <w:rsid w:val="001C4D72"/>
    <w:rsid w:val="001D1D6C"/>
    <w:rsid w:val="001E1188"/>
    <w:rsid w:val="001F1008"/>
    <w:rsid w:val="001F7C2E"/>
    <w:rsid w:val="00204ABE"/>
    <w:rsid w:val="00204EAB"/>
    <w:rsid w:val="00212480"/>
    <w:rsid w:val="00215A64"/>
    <w:rsid w:val="00216E76"/>
    <w:rsid w:val="00234A88"/>
    <w:rsid w:val="00240F07"/>
    <w:rsid w:val="00241A5E"/>
    <w:rsid w:val="00256096"/>
    <w:rsid w:val="00260832"/>
    <w:rsid w:val="00260F62"/>
    <w:rsid w:val="00265D51"/>
    <w:rsid w:val="00275379"/>
    <w:rsid w:val="00276A23"/>
    <w:rsid w:val="002772CF"/>
    <w:rsid w:val="00277C70"/>
    <w:rsid w:val="002872E2"/>
    <w:rsid w:val="0029501B"/>
    <w:rsid w:val="0029783A"/>
    <w:rsid w:val="002B4DB7"/>
    <w:rsid w:val="002B66EC"/>
    <w:rsid w:val="002C1D78"/>
    <w:rsid w:val="002C39D3"/>
    <w:rsid w:val="002D2AEE"/>
    <w:rsid w:val="002D5392"/>
    <w:rsid w:val="002F76B1"/>
    <w:rsid w:val="00302590"/>
    <w:rsid w:val="00306E75"/>
    <w:rsid w:val="0031338E"/>
    <w:rsid w:val="00321FE7"/>
    <w:rsid w:val="003258A5"/>
    <w:rsid w:val="00330146"/>
    <w:rsid w:val="003361DA"/>
    <w:rsid w:val="00341A61"/>
    <w:rsid w:val="00356B53"/>
    <w:rsid w:val="0036089C"/>
    <w:rsid w:val="003609D2"/>
    <w:rsid w:val="00376B81"/>
    <w:rsid w:val="00383E33"/>
    <w:rsid w:val="003864F2"/>
    <w:rsid w:val="00386837"/>
    <w:rsid w:val="00387CBF"/>
    <w:rsid w:val="00391B53"/>
    <w:rsid w:val="003A1498"/>
    <w:rsid w:val="003A1636"/>
    <w:rsid w:val="003A46A6"/>
    <w:rsid w:val="003B6ED0"/>
    <w:rsid w:val="003D5EDE"/>
    <w:rsid w:val="0040169D"/>
    <w:rsid w:val="00407B94"/>
    <w:rsid w:val="00416570"/>
    <w:rsid w:val="00417E2E"/>
    <w:rsid w:val="0042405C"/>
    <w:rsid w:val="00424139"/>
    <w:rsid w:val="00426753"/>
    <w:rsid w:val="004308A7"/>
    <w:rsid w:val="004322F7"/>
    <w:rsid w:val="00443B66"/>
    <w:rsid w:val="00453E31"/>
    <w:rsid w:val="004656E5"/>
    <w:rsid w:val="00490341"/>
    <w:rsid w:val="004954FF"/>
    <w:rsid w:val="00495B43"/>
    <w:rsid w:val="004A1459"/>
    <w:rsid w:val="004A7483"/>
    <w:rsid w:val="004C2641"/>
    <w:rsid w:val="004C4A05"/>
    <w:rsid w:val="004D48F9"/>
    <w:rsid w:val="004E3826"/>
    <w:rsid w:val="004E7B61"/>
    <w:rsid w:val="004F00A9"/>
    <w:rsid w:val="004F6761"/>
    <w:rsid w:val="00512BA1"/>
    <w:rsid w:val="00515EC9"/>
    <w:rsid w:val="005272F4"/>
    <w:rsid w:val="00546091"/>
    <w:rsid w:val="005709AD"/>
    <w:rsid w:val="00570F04"/>
    <w:rsid w:val="0057523B"/>
    <w:rsid w:val="00575EE7"/>
    <w:rsid w:val="00576FB1"/>
    <w:rsid w:val="005E459F"/>
    <w:rsid w:val="005F7092"/>
    <w:rsid w:val="00606E33"/>
    <w:rsid w:val="00610186"/>
    <w:rsid w:val="00613936"/>
    <w:rsid w:val="00622126"/>
    <w:rsid w:val="006240A1"/>
    <w:rsid w:val="006272A9"/>
    <w:rsid w:val="006361A8"/>
    <w:rsid w:val="00664160"/>
    <w:rsid w:val="00666076"/>
    <w:rsid w:val="006767A9"/>
    <w:rsid w:val="006812DA"/>
    <w:rsid w:val="00686009"/>
    <w:rsid w:val="0069049A"/>
    <w:rsid w:val="00691C59"/>
    <w:rsid w:val="006D53EE"/>
    <w:rsid w:val="006E2FB7"/>
    <w:rsid w:val="006F1946"/>
    <w:rsid w:val="007004DA"/>
    <w:rsid w:val="007076E8"/>
    <w:rsid w:val="00726930"/>
    <w:rsid w:val="00737A7F"/>
    <w:rsid w:val="007400EE"/>
    <w:rsid w:val="007404EF"/>
    <w:rsid w:val="007438A7"/>
    <w:rsid w:val="00750DBF"/>
    <w:rsid w:val="00753386"/>
    <w:rsid w:val="00761842"/>
    <w:rsid w:val="00765F37"/>
    <w:rsid w:val="007770EA"/>
    <w:rsid w:val="007845AF"/>
    <w:rsid w:val="00787B63"/>
    <w:rsid w:val="007B1F60"/>
    <w:rsid w:val="007B661D"/>
    <w:rsid w:val="007D33C7"/>
    <w:rsid w:val="007F2EC4"/>
    <w:rsid w:val="007F68E5"/>
    <w:rsid w:val="008213D5"/>
    <w:rsid w:val="00824E43"/>
    <w:rsid w:val="0082729C"/>
    <w:rsid w:val="008276D9"/>
    <w:rsid w:val="00842713"/>
    <w:rsid w:val="008465A8"/>
    <w:rsid w:val="00847281"/>
    <w:rsid w:val="00853ACC"/>
    <w:rsid w:val="00853D10"/>
    <w:rsid w:val="008769EF"/>
    <w:rsid w:val="008775EA"/>
    <w:rsid w:val="008802FE"/>
    <w:rsid w:val="00883299"/>
    <w:rsid w:val="0088693C"/>
    <w:rsid w:val="00887AFD"/>
    <w:rsid w:val="008A23C9"/>
    <w:rsid w:val="008A6712"/>
    <w:rsid w:val="008A73E6"/>
    <w:rsid w:val="008B0EF1"/>
    <w:rsid w:val="008C5BFE"/>
    <w:rsid w:val="008D06DE"/>
    <w:rsid w:val="008D0D32"/>
    <w:rsid w:val="008D3F12"/>
    <w:rsid w:val="008E05C9"/>
    <w:rsid w:val="008E1BD5"/>
    <w:rsid w:val="008E60A4"/>
    <w:rsid w:val="008E7A27"/>
    <w:rsid w:val="008F448A"/>
    <w:rsid w:val="008F4E18"/>
    <w:rsid w:val="00901624"/>
    <w:rsid w:val="00902E07"/>
    <w:rsid w:val="00905D35"/>
    <w:rsid w:val="00915408"/>
    <w:rsid w:val="00921287"/>
    <w:rsid w:val="0092191C"/>
    <w:rsid w:val="00923557"/>
    <w:rsid w:val="009244B2"/>
    <w:rsid w:val="009255A6"/>
    <w:rsid w:val="00925DE7"/>
    <w:rsid w:val="0092667F"/>
    <w:rsid w:val="009321B8"/>
    <w:rsid w:val="00936399"/>
    <w:rsid w:val="00944C09"/>
    <w:rsid w:val="00960EE0"/>
    <w:rsid w:val="00961FE2"/>
    <w:rsid w:val="00964389"/>
    <w:rsid w:val="00973BCD"/>
    <w:rsid w:val="009761E2"/>
    <w:rsid w:val="009767AE"/>
    <w:rsid w:val="00986E43"/>
    <w:rsid w:val="009A2B15"/>
    <w:rsid w:val="009A6A8E"/>
    <w:rsid w:val="009B3DEE"/>
    <w:rsid w:val="009B5D77"/>
    <w:rsid w:val="009D0101"/>
    <w:rsid w:val="009D255E"/>
    <w:rsid w:val="009D5439"/>
    <w:rsid w:val="009D7595"/>
    <w:rsid w:val="009E0B38"/>
    <w:rsid w:val="009F3A04"/>
    <w:rsid w:val="00A129B9"/>
    <w:rsid w:val="00A139B1"/>
    <w:rsid w:val="00A17E8B"/>
    <w:rsid w:val="00A23EC9"/>
    <w:rsid w:val="00A30A9E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7723B"/>
    <w:rsid w:val="00A82B61"/>
    <w:rsid w:val="00A95673"/>
    <w:rsid w:val="00A96325"/>
    <w:rsid w:val="00AA2D3E"/>
    <w:rsid w:val="00AA2E18"/>
    <w:rsid w:val="00AB6316"/>
    <w:rsid w:val="00AD7F56"/>
    <w:rsid w:val="00AE78C5"/>
    <w:rsid w:val="00AF392E"/>
    <w:rsid w:val="00B011A4"/>
    <w:rsid w:val="00B05FAC"/>
    <w:rsid w:val="00B06996"/>
    <w:rsid w:val="00B10AD4"/>
    <w:rsid w:val="00B118C0"/>
    <w:rsid w:val="00B120AE"/>
    <w:rsid w:val="00B224A8"/>
    <w:rsid w:val="00B22714"/>
    <w:rsid w:val="00B25572"/>
    <w:rsid w:val="00B30527"/>
    <w:rsid w:val="00B34C4E"/>
    <w:rsid w:val="00B52954"/>
    <w:rsid w:val="00B53C14"/>
    <w:rsid w:val="00B63AFF"/>
    <w:rsid w:val="00B70E9B"/>
    <w:rsid w:val="00B731AA"/>
    <w:rsid w:val="00B74E21"/>
    <w:rsid w:val="00B75410"/>
    <w:rsid w:val="00B939FB"/>
    <w:rsid w:val="00B94ED1"/>
    <w:rsid w:val="00B95FDD"/>
    <w:rsid w:val="00BB2A40"/>
    <w:rsid w:val="00BB69B1"/>
    <w:rsid w:val="00BE34BB"/>
    <w:rsid w:val="00BF0219"/>
    <w:rsid w:val="00BF1A4D"/>
    <w:rsid w:val="00BF7E92"/>
    <w:rsid w:val="00C11104"/>
    <w:rsid w:val="00C156E6"/>
    <w:rsid w:val="00C22A9A"/>
    <w:rsid w:val="00C2481A"/>
    <w:rsid w:val="00C26249"/>
    <w:rsid w:val="00C27667"/>
    <w:rsid w:val="00C331DC"/>
    <w:rsid w:val="00C36493"/>
    <w:rsid w:val="00C366EB"/>
    <w:rsid w:val="00C376D8"/>
    <w:rsid w:val="00C62AFB"/>
    <w:rsid w:val="00C63DD5"/>
    <w:rsid w:val="00C70F97"/>
    <w:rsid w:val="00C76BAB"/>
    <w:rsid w:val="00C805B3"/>
    <w:rsid w:val="00C8647F"/>
    <w:rsid w:val="00C97A96"/>
    <w:rsid w:val="00CA28EB"/>
    <w:rsid w:val="00CA3DB2"/>
    <w:rsid w:val="00CB0FCF"/>
    <w:rsid w:val="00CB76F5"/>
    <w:rsid w:val="00CC06A2"/>
    <w:rsid w:val="00CD3D2A"/>
    <w:rsid w:val="00CF0653"/>
    <w:rsid w:val="00CF5D69"/>
    <w:rsid w:val="00D0286D"/>
    <w:rsid w:val="00D0658C"/>
    <w:rsid w:val="00D103D9"/>
    <w:rsid w:val="00D1082C"/>
    <w:rsid w:val="00D13A6F"/>
    <w:rsid w:val="00D158E4"/>
    <w:rsid w:val="00D31699"/>
    <w:rsid w:val="00D5125D"/>
    <w:rsid w:val="00D515FE"/>
    <w:rsid w:val="00D65754"/>
    <w:rsid w:val="00D7046C"/>
    <w:rsid w:val="00D95836"/>
    <w:rsid w:val="00D9640E"/>
    <w:rsid w:val="00DA0BC9"/>
    <w:rsid w:val="00DA0E03"/>
    <w:rsid w:val="00DA33D3"/>
    <w:rsid w:val="00DA3485"/>
    <w:rsid w:val="00DA60B8"/>
    <w:rsid w:val="00DB2486"/>
    <w:rsid w:val="00DC78CF"/>
    <w:rsid w:val="00DD19B0"/>
    <w:rsid w:val="00DE569C"/>
    <w:rsid w:val="00DE7EDD"/>
    <w:rsid w:val="00DF1C00"/>
    <w:rsid w:val="00DF6CC3"/>
    <w:rsid w:val="00E01FE6"/>
    <w:rsid w:val="00E05BA3"/>
    <w:rsid w:val="00E17431"/>
    <w:rsid w:val="00E21ACB"/>
    <w:rsid w:val="00E30AC2"/>
    <w:rsid w:val="00E357A3"/>
    <w:rsid w:val="00E37A30"/>
    <w:rsid w:val="00E37DB8"/>
    <w:rsid w:val="00E42224"/>
    <w:rsid w:val="00E43673"/>
    <w:rsid w:val="00E54053"/>
    <w:rsid w:val="00E65576"/>
    <w:rsid w:val="00E770CB"/>
    <w:rsid w:val="00E80D5E"/>
    <w:rsid w:val="00E83AB9"/>
    <w:rsid w:val="00E9144B"/>
    <w:rsid w:val="00EA4F44"/>
    <w:rsid w:val="00EB013C"/>
    <w:rsid w:val="00ED5AE2"/>
    <w:rsid w:val="00EE0E2C"/>
    <w:rsid w:val="00EE26C5"/>
    <w:rsid w:val="00EF2A5A"/>
    <w:rsid w:val="00EF7696"/>
    <w:rsid w:val="00F012F3"/>
    <w:rsid w:val="00F01BDA"/>
    <w:rsid w:val="00F05634"/>
    <w:rsid w:val="00F27B3B"/>
    <w:rsid w:val="00F339E1"/>
    <w:rsid w:val="00F34CA0"/>
    <w:rsid w:val="00F60EDE"/>
    <w:rsid w:val="00F6180C"/>
    <w:rsid w:val="00F61DD2"/>
    <w:rsid w:val="00F6357F"/>
    <w:rsid w:val="00F677E1"/>
    <w:rsid w:val="00F737D0"/>
    <w:rsid w:val="00F8162E"/>
    <w:rsid w:val="00F91E39"/>
    <w:rsid w:val="00F93E93"/>
    <w:rsid w:val="00FA24FF"/>
    <w:rsid w:val="00FA2D94"/>
    <w:rsid w:val="00FC5936"/>
    <w:rsid w:val="00FD1775"/>
    <w:rsid w:val="00FD2093"/>
    <w:rsid w:val="00FD430D"/>
    <w:rsid w:val="00FE0ABE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649A97"/>
  <w15:docId w15:val="{67EF40BE-6E37-4895-8305-E3A8289B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tabs>
        <w:tab w:val="num" w:pos="360"/>
      </w:tabs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paragraph" w:styleId="DocumentMap">
    <w:name w:val="Document Map"/>
    <w:basedOn w:val="Normal"/>
    <w:semiHidden/>
    <w:rsid w:val="00905D35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E37A3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7A30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D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Vicki\Customized%20Training\2011%20Anoka%20County%20_%20Julie\Asessors%20office\Baumgartner%20Form%20Templates\Scop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statement.dot</Template>
  <TotalTime>11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Pham, Michael M</cp:lastModifiedBy>
  <cp:revision>8</cp:revision>
  <cp:lastPrinted>2012-06-06T23:47:00Z</cp:lastPrinted>
  <dcterms:created xsi:type="dcterms:W3CDTF">2025-01-30T16:53:00Z</dcterms:created>
  <dcterms:modified xsi:type="dcterms:W3CDTF">2025-05-01T19:53:00Z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TC011425641033</vt:lpwstr>
  </property>
</Properties>
</file>